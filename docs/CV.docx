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4AF2AA9D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2AF5FA7B" w14:textId="74E38329" w:rsidR="001B2ABD" w:rsidRPr="008F2702" w:rsidRDefault="000808C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38F876" wp14:editId="5725BD2E">
                  <wp:extent cx="1920240" cy="2366010"/>
                  <wp:effectExtent l="0" t="0" r="381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619" cy="237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997186D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90DBF8" w14:textId="2DFA70A9" w:rsidR="001B2ABD" w:rsidRPr="008F2702" w:rsidRDefault="00101F77" w:rsidP="001B2ABD">
            <w:pPr>
              <w:pStyle w:val="Titre"/>
            </w:pPr>
            <w:r>
              <w:t>Elmorabit Rachid</w:t>
            </w:r>
          </w:p>
          <w:p w14:paraId="7453B925" w14:textId="7B7A642B" w:rsidR="001B2ABD" w:rsidRPr="008F2702" w:rsidRDefault="00101F77" w:rsidP="008F2702">
            <w:pPr>
              <w:pStyle w:val="Sous-titre"/>
            </w:pPr>
            <w:r>
              <w:rPr>
                <w:spacing w:val="0"/>
                <w:w w:val="100"/>
              </w:rPr>
              <w:t>Elève ingénieur en intelligence artificielle et génie informatique</w:t>
            </w:r>
          </w:p>
        </w:tc>
      </w:tr>
      <w:tr w:rsidR="001B2ABD" w:rsidRPr="0056155F" w14:paraId="15517D11" w14:textId="77777777" w:rsidTr="00E06E4D">
        <w:tc>
          <w:tcPr>
            <w:tcW w:w="3600" w:type="dxa"/>
          </w:tcPr>
          <w:p w14:paraId="27E5D6BB" w14:textId="0E423249" w:rsidR="007F01C7" w:rsidRDefault="007F01C7" w:rsidP="00036450">
            <w:pPr>
              <w:pStyle w:val="Titre3"/>
              <w:rPr>
                <w:b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2722">
              <w:rPr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Né le</w:t>
            </w:r>
            <w:r>
              <w:rPr>
                <w:b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 17/01/2002</w:t>
            </w:r>
          </w:p>
          <w:p w14:paraId="3590B21D" w14:textId="73DD14C8" w:rsidR="007F01C7" w:rsidRDefault="007F01C7" w:rsidP="00602722">
            <w:r w:rsidRPr="00602722">
              <w:rPr>
                <w:b/>
                <w:bCs/>
              </w:rPr>
              <w:t>Adresse </w:t>
            </w:r>
            <w:r>
              <w:t xml:space="preserve">: </w:t>
            </w:r>
            <w:proofErr w:type="spellStart"/>
            <w:r>
              <w:t>Lissasfa</w:t>
            </w:r>
            <w:proofErr w:type="spellEnd"/>
            <w:r>
              <w:t xml:space="preserve">, </w:t>
            </w:r>
            <w:proofErr w:type="spellStart"/>
            <w:r>
              <w:t>Res</w:t>
            </w:r>
            <w:proofErr w:type="spellEnd"/>
            <w:r>
              <w:t xml:space="preserve"> </w:t>
            </w:r>
            <w:proofErr w:type="spellStart"/>
            <w:r>
              <w:t>Alkhouzama</w:t>
            </w:r>
            <w:proofErr w:type="spellEnd"/>
            <w:r>
              <w:t xml:space="preserve"> 4, Casablanca</w:t>
            </w:r>
          </w:p>
          <w:sdt>
            <w:sdtPr>
              <w:id w:val="-1711873194"/>
              <w:placeholder>
                <w:docPart w:val="64667BAEB5C04942BDE9F62CCECE1335"/>
              </w:placeholder>
              <w:temporary/>
              <w:showingPlcHdr/>
              <w15:appearance w15:val="hidden"/>
            </w:sdtPr>
            <w:sdtContent>
              <w:p w14:paraId="5A8831B5" w14:textId="376B971B"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p w14:paraId="3BE77AA2" w14:textId="09A99ECD" w:rsidR="00036450" w:rsidRPr="008F2702" w:rsidRDefault="000C5C1F" w:rsidP="00036450">
            <w:r>
              <w:t>En tant qu’élève ingénieur en intelligence artificielle et génie informatique</w:t>
            </w:r>
            <w:r w:rsidR="00D94716">
              <w:t xml:space="preserve">, je suis à la recherche d’un stage d’initiation pour renforcer ma formation et forger mon savoir-faire </w:t>
            </w:r>
          </w:p>
          <w:sdt>
            <w:sdtPr>
              <w:id w:val="-1954003311"/>
              <w:placeholder>
                <w:docPart w:val="7FA06FF5D6C9499C9B8F3FA7DA27408B"/>
              </w:placeholder>
              <w:temporary/>
              <w:showingPlcHdr/>
              <w15:appearance w15:val="hidden"/>
            </w:sdtPr>
            <w:sdtContent>
              <w:p w14:paraId="3A587DDB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p w14:paraId="07478307" w14:textId="0CE1BB72" w:rsidR="004D3011" w:rsidRPr="008F2702" w:rsidRDefault="00000000" w:rsidP="00101F77">
            <w:pPr>
              <w:pStyle w:val="Paragraphedeliste"/>
              <w:numPr>
                <w:ilvl w:val="0"/>
                <w:numId w:val="18"/>
              </w:numPr>
            </w:pPr>
            <w:sdt>
              <w:sdtPr>
                <w:id w:val="1111563247"/>
                <w:placeholder>
                  <w:docPart w:val="0DC5B0E443A7407A83A2E19F6103EB04"/>
                </w:placeholder>
                <w:temporary/>
                <w:showingPlcHdr/>
                <w15:appearance w15:val="hidden"/>
              </w:sdtPr>
              <w:sdtContent>
                <w:r w:rsidR="004D3011" w:rsidRPr="00101F77">
                  <w:rPr>
                    <w:b/>
                    <w:bCs/>
                    <w:lang w:bidi="fr-FR"/>
                  </w:rPr>
                  <w:t>TÉLÉPHONE :</w:t>
                </w:r>
              </w:sdtContent>
            </w:sdt>
            <w:r w:rsidR="00D94716">
              <w:t xml:space="preserve"> +212652694221</w:t>
            </w:r>
          </w:p>
          <w:p w14:paraId="3C1DED52" w14:textId="0DD5EB0C" w:rsidR="00036450" w:rsidRPr="00101F77" w:rsidRDefault="00000000" w:rsidP="00101F77">
            <w:pPr>
              <w:pStyle w:val="Paragraphedeliste"/>
              <w:numPr>
                <w:ilvl w:val="0"/>
                <w:numId w:val="18"/>
              </w:numPr>
              <w:rPr>
                <w:rStyle w:val="Lienhypertexte"/>
                <w:color w:val="auto"/>
                <w:u w:val="none"/>
              </w:rPr>
            </w:pPr>
            <w:sdt>
              <w:sdtPr>
                <w:rPr>
                  <w:b/>
                  <w:bCs/>
                  <w:color w:val="B85A22" w:themeColor="accent2" w:themeShade="BF"/>
                  <w:u w:val="single"/>
                </w:rPr>
                <w:id w:val="-240260293"/>
                <w:placeholder>
                  <w:docPart w:val="88E12564DA39451A9B6E7AEA690369B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</w:rPr>
              </w:sdtEndPr>
              <w:sdtContent>
                <w:r w:rsidR="004D3011" w:rsidRPr="00101F77">
                  <w:rPr>
                    <w:b/>
                    <w:bCs/>
                    <w:lang w:bidi="fr-FR"/>
                  </w:rPr>
                  <w:t>E-MAIL :</w:t>
                </w:r>
              </w:sdtContent>
            </w:sdt>
            <w:r w:rsidR="00D94716">
              <w:t xml:space="preserve"> elrachidmorabit@gmail.com</w:t>
            </w:r>
          </w:p>
          <w:p w14:paraId="63264073" w14:textId="1EB1EC99" w:rsidR="004142CD" w:rsidRPr="00101F77" w:rsidRDefault="007F01C7" w:rsidP="00101F77">
            <w:pPr>
              <w:pStyle w:val="Paragraphedeliste"/>
              <w:numPr>
                <w:ilvl w:val="0"/>
                <w:numId w:val="18"/>
              </w:numPr>
              <w:rPr>
                <w:lang w:val="en-US"/>
              </w:rPr>
            </w:pPr>
            <w:proofErr w:type="gramStart"/>
            <w:r w:rsidRPr="00101F77">
              <w:rPr>
                <w:b/>
                <w:bCs/>
                <w:lang w:val="en-US"/>
              </w:rPr>
              <w:t>LinkedIn </w:t>
            </w:r>
            <w:r w:rsidRPr="00101F77">
              <w:rPr>
                <w:lang w:val="en-US"/>
              </w:rPr>
              <w:t>:</w:t>
            </w:r>
            <w:proofErr w:type="gramEnd"/>
            <w:r w:rsidRPr="00101F77">
              <w:rPr>
                <w:lang w:val="en-US"/>
              </w:rPr>
              <w:t xml:space="preserve"> rachid elmorabit</w:t>
            </w:r>
          </w:p>
          <w:p w14:paraId="1A9CD513" w14:textId="6C1100A6" w:rsidR="00602722" w:rsidRPr="00101F77" w:rsidRDefault="007F01C7" w:rsidP="00101F77">
            <w:pPr>
              <w:pStyle w:val="Paragraphedeliste"/>
              <w:numPr>
                <w:ilvl w:val="0"/>
                <w:numId w:val="18"/>
              </w:numPr>
              <w:rPr>
                <w:lang w:val="en-US"/>
              </w:rPr>
            </w:pPr>
            <w:proofErr w:type="gramStart"/>
            <w:r w:rsidRPr="00101F77">
              <w:rPr>
                <w:b/>
                <w:bCs/>
                <w:lang w:val="en-US"/>
              </w:rPr>
              <w:t>GitHub</w:t>
            </w:r>
            <w:r w:rsidRPr="00101F77">
              <w:rPr>
                <w:lang w:val="en-US"/>
              </w:rPr>
              <w:t> :</w:t>
            </w:r>
            <w:proofErr w:type="gramEnd"/>
            <w:r w:rsidRPr="00101F77">
              <w:rPr>
                <w:lang w:val="en-US"/>
              </w:rPr>
              <w:t xml:space="preserve"> rachidel12</w:t>
            </w:r>
          </w:p>
          <w:p w14:paraId="69308C12" w14:textId="36E60641" w:rsidR="00602722" w:rsidRPr="00103BBE" w:rsidRDefault="00602722" w:rsidP="00602722">
            <w:pPr>
              <w:pStyle w:val="Titre3"/>
              <w:rPr>
                <w:lang w:val="en-US"/>
              </w:rPr>
            </w:pPr>
            <w:proofErr w:type="gramStart"/>
            <w:r w:rsidRPr="00103BBE">
              <w:rPr>
                <w:lang w:val="en-US"/>
              </w:rPr>
              <w:t>Langues :</w:t>
            </w:r>
            <w:proofErr w:type="gramEnd"/>
          </w:p>
          <w:p w14:paraId="318AB831" w14:textId="439D3622" w:rsidR="00602722" w:rsidRDefault="00602722" w:rsidP="00103BBE">
            <w:pPr>
              <w:pStyle w:val="Paragraphedeliste"/>
              <w:numPr>
                <w:ilvl w:val="0"/>
                <w:numId w:val="17"/>
              </w:numPr>
            </w:pPr>
            <w:r>
              <w:t>Arabe : maternelle</w:t>
            </w:r>
          </w:p>
          <w:p w14:paraId="01329DAF" w14:textId="6C11DF01" w:rsidR="00602722" w:rsidRDefault="00602722" w:rsidP="00103BBE">
            <w:pPr>
              <w:pStyle w:val="Paragraphedeliste"/>
              <w:numPr>
                <w:ilvl w:val="0"/>
                <w:numId w:val="17"/>
              </w:numPr>
            </w:pPr>
            <w:r>
              <w:t>Français : avancé (B2)</w:t>
            </w:r>
          </w:p>
          <w:p w14:paraId="59746252" w14:textId="59D59292" w:rsidR="00602722" w:rsidRPr="008F2702" w:rsidRDefault="00602722" w:rsidP="00103BBE">
            <w:pPr>
              <w:pStyle w:val="Paragraphedeliste"/>
              <w:numPr>
                <w:ilvl w:val="0"/>
                <w:numId w:val="17"/>
              </w:numPr>
            </w:pPr>
            <w:r>
              <w:t>Anglais : upper-intermediate (B1)</w:t>
            </w:r>
          </w:p>
          <w:sdt>
            <w:sdtPr>
              <w:id w:val="-1444214663"/>
              <w:placeholder>
                <w:docPart w:val="F198D90222A4459E86671EC6A380876E"/>
              </w:placeholder>
              <w:temporary/>
              <w:showingPlcHdr/>
              <w15:appearance w15:val="hidden"/>
            </w:sdtPr>
            <w:sdtContent>
              <w:p w14:paraId="4D835790" w14:textId="77777777"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11738833" w14:textId="2CAE0BBE" w:rsidR="004D3011" w:rsidRDefault="0056155F" w:rsidP="00103BBE">
            <w:pPr>
              <w:pStyle w:val="Paragraphedeliste"/>
              <w:numPr>
                <w:ilvl w:val="0"/>
                <w:numId w:val="16"/>
              </w:numPr>
            </w:pPr>
            <w:r>
              <w:t>Gaming</w:t>
            </w:r>
          </w:p>
          <w:p w14:paraId="1F4228F4" w14:textId="77777777" w:rsidR="00103BBE" w:rsidRDefault="00103BBE" w:rsidP="00103BBE">
            <w:pPr>
              <w:pStyle w:val="Paragraphedeliste"/>
              <w:numPr>
                <w:ilvl w:val="0"/>
                <w:numId w:val="16"/>
              </w:numPr>
            </w:pPr>
            <w:r>
              <w:t>Films, séries</w:t>
            </w:r>
          </w:p>
          <w:p w14:paraId="15E2099E" w14:textId="4192A2C1" w:rsidR="00103BBE" w:rsidRDefault="00103BBE" w:rsidP="00103BBE">
            <w:pPr>
              <w:pStyle w:val="Paragraphedeliste"/>
              <w:numPr>
                <w:ilvl w:val="0"/>
                <w:numId w:val="16"/>
              </w:numPr>
            </w:pPr>
            <w:r>
              <w:t>Lecture d’œuvres socio-culturelles et de livres</w:t>
            </w:r>
            <w:r w:rsidR="009F1006">
              <w:t xml:space="preserve"> </w:t>
            </w:r>
            <w:r>
              <w:t>techniques</w:t>
            </w:r>
          </w:p>
          <w:p w14:paraId="1B97B5C3" w14:textId="70339D7D" w:rsidR="009F1006" w:rsidRPr="00103BBE" w:rsidRDefault="000B79F4" w:rsidP="009F1006">
            <w:pPr>
              <w:pStyle w:val="Titre3"/>
              <w:rPr>
                <w:lang w:val="en-US"/>
              </w:rPr>
            </w:pPr>
            <w:r>
              <w:rPr>
                <w:lang w:val="en-US"/>
              </w:rPr>
              <w:t xml:space="preserve">Soft </w:t>
            </w:r>
            <w:proofErr w:type="gramStart"/>
            <w:r>
              <w:rPr>
                <w:lang w:val="en-US"/>
              </w:rPr>
              <w:t>skills</w:t>
            </w:r>
            <w:r w:rsidR="009F1006" w:rsidRPr="00103BBE">
              <w:rPr>
                <w:lang w:val="en-US"/>
              </w:rPr>
              <w:t> :</w:t>
            </w:r>
            <w:proofErr w:type="gramEnd"/>
          </w:p>
          <w:p w14:paraId="2624B8A2" w14:textId="1C1EDCDF" w:rsidR="009F1006" w:rsidRPr="000B79F4" w:rsidRDefault="000B79F4" w:rsidP="009F1006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0B79F4">
              <w:rPr>
                <w:b/>
                <w:bCs/>
                <w:lang w:val="en-US"/>
              </w:rPr>
              <w:t>Design thinking:</w:t>
            </w:r>
            <w:r w:rsidRPr="000B79F4">
              <w:rPr>
                <w:lang w:val="en-US"/>
              </w:rPr>
              <w:t xml:space="preserve"> </w:t>
            </w:r>
            <w:proofErr w:type="spellStart"/>
            <w:r w:rsidRPr="000B79F4">
              <w:rPr>
                <w:lang w:val="en-US"/>
              </w:rPr>
              <w:t>Certifié</w:t>
            </w:r>
            <w:proofErr w:type="spellEnd"/>
            <w:r w:rsidRPr="000B79F4">
              <w:rPr>
                <w:lang w:val="en-US"/>
              </w:rPr>
              <w:t xml:space="preserve"> par C</w:t>
            </w:r>
            <w:r>
              <w:rPr>
                <w:lang w:val="en-US"/>
              </w:rPr>
              <w:t>oursera</w:t>
            </w:r>
          </w:p>
          <w:p w14:paraId="53883441" w14:textId="77777777" w:rsidR="009F1006" w:rsidRDefault="000B79F4" w:rsidP="000B79F4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0B79F4">
              <w:rPr>
                <w:b/>
                <w:bCs/>
                <w:lang w:val="en-US"/>
              </w:rPr>
              <w:t>How to understand arguments</w:t>
            </w:r>
            <w:r w:rsidRPr="000B79F4">
              <w:rPr>
                <w:lang w:val="en-US"/>
              </w:rPr>
              <w:t xml:space="preserve">: </w:t>
            </w:r>
            <w:proofErr w:type="spellStart"/>
            <w:r w:rsidRPr="000B79F4">
              <w:rPr>
                <w:lang w:val="en-US"/>
              </w:rPr>
              <w:t>C</w:t>
            </w:r>
            <w:r>
              <w:rPr>
                <w:lang w:val="en-US"/>
              </w:rPr>
              <w:t>ertifié</w:t>
            </w:r>
            <w:proofErr w:type="spellEnd"/>
            <w:r>
              <w:rPr>
                <w:lang w:val="en-US"/>
              </w:rPr>
              <w:t xml:space="preserve"> par Coursera</w:t>
            </w:r>
          </w:p>
          <w:p w14:paraId="3F15A649" w14:textId="1EA319BB" w:rsidR="000B79F4" w:rsidRPr="000B79F4" w:rsidRDefault="000B79F4" w:rsidP="000B79F4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Leadership</w:t>
            </w:r>
          </w:p>
        </w:tc>
        <w:tc>
          <w:tcPr>
            <w:tcW w:w="720" w:type="dxa"/>
          </w:tcPr>
          <w:p w14:paraId="3C990BD9" w14:textId="77777777" w:rsidR="001B2ABD" w:rsidRPr="000B79F4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69" w:type="dxa"/>
          </w:tcPr>
          <w:sdt>
            <w:sdtPr>
              <w:id w:val="1049110328"/>
              <w:placeholder>
                <w:docPart w:val="BCF56DE5069547D29BF1FC6F7CEC08A2"/>
              </w:placeholder>
              <w:temporary/>
              <w:showingPlcHdr/>
              <w15:appearance w15:val="hidden"/>
            </w:sdtPr>
            <w:sdtContent>
              <w:p w14:paraId="566848B1" w14:textId="77777777"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14:paraId="79B9855D" w14:textId="5BE8810C" w:rsidR="00036450" w:rsidRPr="008F2702" w:rsidRDefault="00DC0B12" w:rsidP="00B359E4">
            <w:pPr>
              <w:pStyle w:val="Titre4"/>
            </w:pPr>
            <w:r>
              <w:t>ENSAM</w:t>
            </w:r>
            <w:r w:rsidR="000808C9">
              <w:t xml:space="preserve"> Casablanca</w:t>
            </w:r>
          </w:p>
          <w:p w14:paraId="5D3E4389" w14:textId="4EC37395" w:rsidR="00036450" w:rsidRPr="008F2702" w:rsidRDefault="000808C9" w:rsidP="00B359E4">
            <w:pPr>
              <w:pStyle w:val="Date"/>
            </w:pPr>
            <w:r>
              <w:t xml:space="preserve">2021  </w:t>
            </w:r>
            <w:r>
              <w:rPr>
                <w:lang w:bidi="fr-FR"/>
              </w:rPr>
              <w:sym w:font="Wingdings" w:char="F0E0"/>
            </w:r>
            <w:r>
              <w:rPr>
                <w:lang w:bidi="fr-FR"/>
              </w:rPr>
              <w:t xml:space="preserve"> </w:t>
            </w:r>
            <w:r>
              <w:t>Présent</w:t>
            </w:r>
          </w:p>
          <w:p w14:paraId="14D04CAD" w14:textId="3C9639B7" w:rsidR="00036450" w:rsidRPr="008F2702" w:rsidRDefault="00DC0B12" w:rsidP="004142CD">
            <w:pPr>
              <w:pStyle w:val="Paragraphedeliste"/>
              <w:numPr>
                <w:ilvl w:val="0"/>
                <w:numId w:val="15"/>
              </w:numPr>
            </w:pPr>
            <w:r>
              <w:t xml:space="preserve">Cycle ingénieur en Intelligence Artificielle et Génie Informatique </w:t>
            </w:r>
          </w:p>
          <w:p w14:paraId="161A3954" w14:textId="3411B109" w:rsidR="00036450" w:rsidRPr="008F2702" w:rsidRDefault="00DC0B12" w:rsidP="00B359E4">
            <w:pPr>
              <w:pStyle w:val="Titre4"/>
            </w:pPr>
            <w:r>
              <w:t>ENSAM Casablanca</w:t>
            </w:r>
          </w:p>
          <w:p w14:paraId="07161300" w14:textId="0589B9FB" w:rsidR="00036450" w:rsidRPr="008F2702" w:rsidRDefault="00DC0B12" w:rsidP="00B359E4">
            <w:pPr>
              <w:pStyle w:val="Date"/>
            </w:pPr>
            <w:r>
              <w:t xml:space="preserve">2019 </w:t>
            </w:r>
            <w:r>
              <w:rPr>
                <w:lang w:bidi="fr-FR"/>
              </w:rPr>
              <w:sym w:font="Wingdings" w:char="F0E0"/>
            </w:r>
            <w:r>
              <w:rPr>
                <w:lang w:bidi="fr-FR"/>
              </w:rPr>
              <w:t xml:space="preserve"> 2021</w:t>
            </w:r>
          </w:p>
          <w:p w14:paraId="74E3A56A" w14:textId="32EF86B2" w:rsidR="001424E5" w:rsidRPr="008F2702" w:rsidRDefault="00DC0B12" w:rsidP="00DC0B12">
            <w:pPr>
              <w:pStyle w:val="Paragraphedeliste"/>
              <w:numPr>
                <w:ilvl w:val="0"/>
                <w:numId w:val="15"/>
              </w:numPr>
            </w:pPr>
            <w:r>
              <w:rPr>
                <w:lang w:bidi="fr-FR"/>
              </w:rPr>
              <w:t>Cycle préparatoire</w:t>
            </w:r>
            <w:r w:rsidR="001424E5" w:rsidRPr="008F2702">
              <w:rPr>
                <w:lang w:bidi="fr-FR"/>
              </w:rPr>
              <w:t xml:space="preserve"> </w:t>
            </w:r>
          </w:p>
          <w:p w14:paraId="5EF26E44" w14:textId="7D376EEB" w:rsidR="00DC0B12" w:rsidRPr="008F2702" w:rsidRDefault="00DC0B12" w:rsidP="00DC0B12">
            <w:pPr>
              <w:pStyle w:val="Titre4"/>
            </w:pPr>
            <w:r>
              <w:t>GST Tazi</w:t>
            </w:r>
          </w:p>
          <w:p w14:paraId="157D08B6" w14:textId="3C9A595E" w:rsidR="00DC0B12" w:rsidRPr="008F2702" w:rsidRDefault="00DC0B12" w:rsidP="00DC0B12">
            <w:pPr>
              <w:pStyle w:val="Date"/>
            </w:pPr>
            <w:r>
              <w:t xml:space="preserve">2019 </w:t>
            </w:r>
          </w:p>
          <w:p w14:paraId="78C3F811" w14:textId="77908151" w:rsidR="00DC0B12" w:rsidRPr="008F2702" w:rsidRDefault="000C5C1F" w:rsidP="00DC0B12">
            <w:pPr>
              <w:pStyle w:val="Paragraphedeliste"/>
              <w:numPr>
                <w:ilvl w:val="0"/>
                <w:numId w:val="15"/>
              </w:numPr>
            </w:pPr>
            <w:r>
              <w:rPr>
                <w:lang w:bidi="fr-FR"/>
              </w:rPr>
              <w:t>Baccalauréat sciences physiques ; mention très bien</w:t>
            </w:r>
          </w:p>
          <w:p w14:paraId="1110AF19" w14:textId="77777777" w:rsidR="00DC0B12" w:rsidRPr="008F2702" w:rsidRDefault="00DC0B12" w:rsidP="00DC0B12"/>
          <w:p w14:paraId="5C4DB91C" w14:textId="77777777" w:rsidR="004142CD" w:rsidRPr="008F2702" w:rsidRDefault="004142CD" w:rsidP="00036450"/>
          <w:sdt>
            <w:sdtPr>
              <w:id w:val="-1646262444"/>
              <w:placeholder>
                <w:docPart w:val="B6035838D1864EF4B781131C918414D4"/>
              </w:placeholder>
              <w:temporary/>
              <w:showingPlcHdr/>
              <w15:appearance w15:val="hidden"/>
            </w:sdtPr>
            <w:sdtContent>
              <w:p w14:paraId="3AD3F95C" w14:textId="77777777" w:rsidR="00101F77" w:rsidRDefault="00101F77" w:rsidP="00101F77">
                <w:pPr>
                  <w:pStyle w:val="Titre2"/>
                  <w:rPr>
                    <w:rFonts w:asciiTheme="minorHAnsi" w:eastAsiaTheme="minorEastAsia" w:hAnsiTheme="minorHAnsi" w:cstheme="minorBidi"/>
                    <w:szCs w:val="22"/>
                  </w:rPr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5B624D96" w14:textId="3263724C" w:rsidR="00036450" w:rsidRDefault="00101F77" w:rsidP="00101F77">
            <w:pPr>
              <w:pStyle w:val="Titre4"/>
              <w:numPr>
                <w:ilvl w:val="0"/>
                <w:numId w:val="19"/>
              </w:numPr>
            </w:pPr>
            <w:r>
              <w:t xml:space="preserve">Développement web : </w:t>
            </w:r>
            <w:r w:rsidRPr="00101F77">
              <w:rPr>
                <w:b w:val="0"/>
                <w:bCs/>
              </w:rPr>
              <w:t>HTML/CSS, JAVASCRIPT, PHP</w:t>
            </w:r>
          </w:p>
          <w:p w14:paraId="2C24AA5F" w14:textId="1F7DD7D6" w:rsidR="00101F77" w:rsidRDefault="00101F77" w:rsidP="00101F77">
            <w:pPr>
              <w:pStyle w:val="Paragraphedeliste"/>
              <w:numPr>
                <w:ilvl w:val="0"/>
                <w:numId w:val="19"/>
              </w:numPr>
            </w:pPr>
            <w:r w:rsidRPr="009F1006">
              <w:rPr>
                <w:b/>
                <w:bCs/>
              </w:rPr>
              <w:t>Science de données</w:t>
            </w:r>
            <w:r>
              <w:t xml:space="preserve"> : Langage R, </w:t>
            </w:r>
            <w:r w:rsidR="009F1006">
              <w:t>Matlab</w:t>
            </w:r>
          </w:p>
          <w:p w14:paraId="6C4EF044" w14:textId="4AE4922D" w:rsidR="00101F77" w:rsidRDefault="00101F77" w:rsidP="00101F77">
            <w:pPr>
              <w:pStyle w:val="Paragraphedeliste"/>
              <w:numPr>
                <w:ilvl w:val="0"/>
                <w:numId w:val="19"/>
              </w:numPr>
            </w:pPr>
            <w:r w:rsidRPr="009F1006">
              <w:rPr>
                <w:b/>
                <w:bCs/>
              </w:rPr>
              <w:t>Développement d’applications desktop </w:t>
            </w:r>
            <w:r>
              <w:t>: Python (</w:t>
            </w:r>
            <w:proofErr w:type="spellStart"/>
            <w:r>
              <w:t>TKinter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>)</w:t>
            </w:r>
          </w:p>
          <w:p w14:paraId="3DC8B884" w14:textId="04769A58" w:rsidR="00101F77" w:rsidRDefault="00101F77" w:rsidP="00101F77">
            <w:pPr>
              <w:pStyle w:val="Paragraphedeliste"/>
              <w:numPr>
                <w:ilvl w:val="0"/>
                <w:numId w:val="19"/>
              </w:numPr>
            </w:pPr>
            <w:r w:rsidRPr="009F1006">
              <w:rPr>
                <w:b/>
                <w:bCs/>
              </w:rPr>
              <w:t>Système d’exploitation</w:t>
            </w:r>
            <w:r>
              <w:t> : Linux</w:t>
            </w:r>
            <w:r w:rsidR="00364636">
              <w:t xml:space="preserve"> (Ubuntu/</w:t>
            </w:r>
            <w:proofErr w:type="spellStart"/>
            <w:r w:rsidR="00364636">
              <w:t>RedHat</w:t>
            </w:r>
            <w:proofErr w:type="spellEnd"/>
            <w:r w:rsidR="00364636">
              <w:t>)</w:t>
            </w:r>
            <w:r>
              <w:t>, Windows</w:t>
            </w:r>
          </w:p>
          <w:p w14:paraId="568475CD" w14:textId="1333314C" w:rsidR="00101F77" w:rsidRDefault="00364636" w:rsidP="00101F77">
            <w:pPr>
              <w:pStyle w:val="Paragraphedeliste"/>
              <w:numPr>
                <w:ilvl w:val="0"/>
                <w:numId w:val="19"/>
              </w:numPr>
            </w:pPr>
            <w:r w:rsidRPr="009F1006">
              <w:rPr>
                <w:b/>
                <w:bCs/>
              </w:rPr>
              <w:t>Base de données</w:t>
            </w:r>
            <w:r>
              <w:t> : MySQL (Oracle Server)</w:t>
            </w:r>
          </w:p>
          <w:p w14:paraId="2DF6E13D" w14:textId="4AB4F85A" w:rsidR="00364636" w:rsidRDefault="00364636" w:rsidP="00101F77">
            <w:pPr>
              <w:pStyle w:val="Paragraphedeliste"/>
              <w:numPr>
                <w:ilvl w:val="0"/>
                <w:numId w:val="19"/>
              </w:numPr>
            </w:pPr>
            <w:r w:rsidRPr="009F1006">
              <w:rPr>
                <w:b/>
                <w:bCs/>
              </w:rPr>
              <w:t>Structures de données</w:t>
            </w:r>
            <w:r w:rsidR="00966362">
              <w:t xml:space="preserve"> : </w:t>
            </w:r>
            <w:r>
              <w:t>Langage C</w:t>
            </w:r>
          </w:p>
          <w:p w14:paraId="3A7F7849" w14:textId="66C48CED" w:rsidR="00364636" w:rsidRDefault="00966362" w:rsidP="00101F77">
            <w:pPr>
              <w:pStyle w:val="Paragraphedeliste"/>
              <w:numPr>
                <w:ilvl w:val="0"/>
                <w:numId w:val="19"/>
              </w:numPr>
            </w:pPr>
            <w:r w:rsidRPr="009F1006">
              <w:rPr>
                <w:b/>
                <w:bCs/>
              </w:rPr>
              <w:t>Conception</w:t>
            </w:r>
            <w:r>
              <w:t> : UML, Merise</w:t>
            </w:r>
          </w:p>
          <w:p w14:paraId="4D624B59" w14:textId="14753EE4" w:rsidR="00101F77" w:rsidRDefault="00966362" w:rsidP="00101F77">
            <w:pPr>
              <w:pStyle w:val="Paragraphedeliste"/>
              <w:numPr>
                <w:ilvl w:val="0"/>
                <w:numId w:val="19"/>
              </w:numPr>
            </w:pPr>
            <w:r w:rsidRPr="009F1006">
              <w:rPr>
                <w:b/>
                <w:bCs/>
              </w:rPr>
              <w:t>OOP</w:t>
            </w:r>
            <w:r>
              <w:t> : langage JAVA, Python</w:t>
            </w:r>
          </w:p>
          <w:p w14:paraId="70FA717D" w14:textId="1A939CEA" w:rsidR="009F1006" w:rsidRDefault="009F1006" w:rsidP="00101F77">
            <w:pPr>
              <w:pStyle w:val="Paragraphedeliste"/>
              <w:numPr>
                <w:ilvl w:val="0"/>
                <w:numId w:val="19"/>
              </w:numPr>
            </w:pPr>
            <w:r>
              <w:rPr>
                <w:b/>
                <w:bCs/>
              </w:rPr>
              <w:t>Théorie des graphes </w:t>
            </w:r>
            <w:r w:rsidRPr="009F1006">
              <w:t>:</w:t>
            </w:r>
            <w:r>
              <w:t xml:space="preserve"> Python (</w:t>
            </w:r>
            <w:proofErr w:type="spellStart"/>
            <w:r>
              <w:t>Numpy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>)</w:t>
            </w:r>
          </w:p>
          <w:p w14:paraId="2BF76F5C" w14:textId="3528A67F" w:rsidR="009F1006" w:rsidRPr="009F1006" w:rsidRDefault="009F1006" w:rsidP="00101F77">
            <w:pPr>
              <w:pStyle w:val="Paragraphedeliste"/>
              <w:numPr>
                <w:ilvl w:val="0"/>
                <w:numId w:val="19"/>
              </w:numPr>
            </w:pPr>
            <w:r>
              <w:rPr>
                <w:b/>
                <w:bCs/>
              </w:rPr>
              <w:t>Recherche opérationnelle</w:t>
            </w:r>
          </w:p>
          <w:p w14:paraId="738833CB" w14:textId="50D9E92B" w:rsidR="009F1006" w:rsidRPr="00101F77" w:rsidRDefault="009F1006" w:rsidP="00101F77">
            <w:pPr>
              <w:pStyle w:val="Paragraphedeliste"/>
              <w:numPr>
                <w:ilvl w:val="0"/>
                <w:numId w:val="19"/>
              </w:numPr>
            </w:pPr>
            <w:r>
              <w:rPr>
                <w:b/>
                <w:bCs/>
              </w:rPr>
              <w:t xml:space="preserve">Conception 3D : </w:t>
            </w:r>
            <w:r w:rsidRPr="009F1006">
              <w:t>CATIA</w:t>
            </w:r>
          </w:p>
          <w:p w14:paraId="26A487FA" w14:textId="1736A390" w:rsidR="004D3011" w:rsidRPr="008F2702" w:rsidRDefault="004D3011" w:rsidP="00036450"/>
          <w:p w14:paraId="39A58F6F" w14:textId="1497B1FB" w:rsidR="004D3011" w:rsidRPr="008F2702" w:rsidRDefault="004D3011" w:rsidP="004D3011"/>
          <w:p w14:paraId="1F7C656D" w14:textId="77777777" w:rsidR="004D3011" w:rsidRPr="008F2702" w:rsidRDefault="004D3011" w:rsidP="00036450"/>
          <w:p w14:paraId="024BC0BF" w14:textId="50A0C5A4" w:rsidR="00036450" w:rsidRDefault="000B79F4" w:rsidP="00036450">
            <w:pPr>
              <w:pStyle w:val="Titre2"/>
            </w:pPr>
            <w:r>
              <w:t>Certifications</w:t>
            </w:r>
          </w:p>
          <w:p w14:paraId="065C9557" w14:textId="65DE22D3" w:rsidR="000B79F4" w:rsidRPr="0056155F" w:rsidRDefault="000B79F4" w:rsidP="004D3011">
            <w:pPr>
              <w:pStyle w:val="Paragraphedeliste"/>
              <w:numPr>
                <w:ilvl w:val="0"/>
                <w:numId w:val="14"/>
              </w:numPr>
              <w:rPr>
                <w:lang w:val="en-US"/>
              </w:rPr>
            </w:pPr>
            <w:proofErr w:type="gramStart"/>
            <w:r w:rsidRPr="0056155F">
              <w:rPr>
                <w:lang w:val="en-US"/>
              </w:rPr>
              <w:t>Huawei :</w:t>
            </w:r>
            <w:proofErr w:type="gramEnd"/>
            <w:r w:rsidRPr="0056155F">
              <w:rPr>
                <w:lang w:val="en-US"/>
              </w:rPr>
              <w:t xml:space="preserve"> HCIA </w:t>
            </w:r>
            <w:r w:rsidR="0056155F" w:rsidRPr="0056155F">
              <w:rPr>
                <w:lang w:val="en-US"/>
              </w:rPr>
              <w:t>(</w:t>
            </w:r>
            <w:r w:rsidRPr="0056155F">
              <w:rPr>
                <w:lang w:val="en-US"/>
              </w:rPr>
              <w:t>5G</w:t>
            </w:r>
            <w:r w:rsidR="0056155F" w:rsidRPr="0056155F">
              <w:rPr>
                <w:lang w:val="en-US"/>
              </w:rPr>
              <w:t>)</w:t>
            </w:r>
            <w:r w:rsidRPr="0056155F">
              <w:rPr>
                <w:lang w:val="en-US"/>
              </w:rPr>
              <w:t>, HCSA</w:t>
            </w:r>
            <w:r w:rsidR="0056155F" w:rsidRPr="0056155F">
              <w:rPr>
                <w:lang w:val="en-US"/>
              </w:rPr>
              <w:t xml:space="preserve"> (IP Network</w:t>
            </w:r>
            <w:r w:rsidR="0056155F">
              <w:rPr>
                <w:lang w:val="en-US"/>
              </w:rPr>
              <w:t xml:space="preserve"> Sales, Sales Storage, Digital Power, Transmission and Access, Intelligent Collaboration)</w:t>
            </w:r>
          </w:p>
          <w:p w14:paraId="2F2E1111" w14:textId="70F3D7BF" w:rsidR="00036450" w:rsidRPr="0056155F" w:rsidRDefault="000B79F4" w:rsidP="004D3011">
            <w:pPr>
              <w:pStyle w:val="Paragraphedeliste"/>
              <w:numPr>
                <w:ilvl w:val="0"/>
                <w:numId w:val="14"/>
              </w:numPr>
              <w:rPr>
                <w:lang w:val="en-US"/>
              </w:rPr>
            </w:pPr>
            <w:r w:rsidRPr="0056155F">
              <w:rPr>
                <w:lang w:val="en-US"/>
              </w:rPr>
              <w:t xml:space="preserve"> </w:t>
            </w:r>
            <w:r w:rsidR="0056155F">
              <w:rPr>
                <w:lang w:val="en-US"/>
              </w:rPr>
              <w:t>Cisco: NDG Linux Unhatched, PCAP (programming essentials in Python)</w:t>
            </w:r>
          </w:p>
        </w:tc>
      </w:tr>
    </w:tbl>
    <w:p w14:paraId="7237AF05" w14:textId="77777777" w:rsidR="0043117B" w:rsidRPr="0056155F" w:rsidRDefault="00000000" w:rsidP="000C45FF">
      <w:pPr>
        <w:tabs>
          <w:tab w:val="left" w:pos="990"/>
        </w:tabs>
        <w:rPr>
          <w:lang w:val="en-US"/>
        </w:rPr>
      </w:pPr>
    </w:p>
    <w:sectPr w:rsidR="0043117B" w:rsidRPr="0056155F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57DC" w14:textId="77777777" w:rsidR="000761C1" w:rsidRDefault="000761C1" w:rsidP="000C45FF">
      <w:r>
        <w:separator/>
      </w:r>
    </w:p>
  </w:endnote>
  <w:endnote w:type="continuationSeparator" w:id="0">
    <w:p w14:paraId="19A0BA8F" w14:textId="77777777" w:rsidR="000761C1" w:rsidRDefault="000761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EB9A" w14:textId="77777777" w:rsidR="000761C1" w:rsidRDefault="000761C1" w:rsidP="000C45FF">
      <w:r>
        <w:separator/>
      </w:r>
    </w:p>
  </w:footnote>
  <w:footnote w:type="continuationSeparator" w:id="0">
    <w:p w14:paraId="0555411D" w14:textId="77777777" w:rsidR="000761C1" w:rsidRDefault="000761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6697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991FDE7" wp14:editId="30C65D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070BD6"/>
    <w:multiLevelType w:val="hybridMultilevel"/>
    <w:tmpl w:val="7CBA8618"/>
    <w:lvl w:ilvl="0" w:tplc="A24493FA">
      <w:start w:val="202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690587"/>
    <w:multiLevelType w:val="hybridMultilevel"/>
    <w:tmpl w:val="22E27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C36A4"/>
    <w:multiLevelType w:val="hybridMultilevel"/>
    <w:tmpl w:val="DD64D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78D2"/>
    <w:multiLevelType w:val="hybridMultilevel"/>
    <w:tmpl w:val="B1549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25686"/>
    <w:multiLevelType w:val="hybridMultilevel"/>
    <w:tmpl w:val="57420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B750CA"/>
    <w:multiLevelType w:val="hybridMultilevel"/>
    <w:tmpl w:val="3A566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1153">
    <w:abstractNumId w:val="11"/>
  </w:num>
  <w:num w:numId="2" w16cid:durableId="1274169111">
    <w:abstractNumId w:val="17"/>
  </w:num>
  <w:num w:numId="3" w16cid:durableId="1349023507">
    <w:abstractNumId w:val="8"/>
  </w:num>
  <w:num w:numId="4" w16cid:durableId="1605117463">
    <w:abstractNumId w:val="3"/>
  </w:num>
  <w:num w:numId="5" w16cid:durableId="837038375">
    <w:abstractNumId w:val="2"/>
  </w:num>
  <w:num w:numId="6" w16cid:durableId="222840495">
    <w:abstractNumId w:val="1"/>
  </w:num>
  <w:num w:numId="7" w16cid:durableId="179584275">
    <w:abstractNumId w:val="0"/>
  </w:num>
  <w:num w:numId="8" w16cid:durableId="658996634">
    <w:abstractNumId w:val="9"/>
  </w:num>
  <w:num w:numId="9" w16cid:durableId="1610426686">
    <w:abstractNumId w:val="7"/>
  </w:num>
  <w:num w:numId="10" w16cid:durableId="1679889210">
    <w:abstractNumId w:val="6"/>
  </w:num>
  <w:num w:numId="11" w16cid:durableId="153226218">
    <w:abstractNumId w:val="5"/>
  </w:num>
  <w:num w:numId="12" w16cid:durableId="1560634028">
    <w:abstractNumId w:val="4"/>
  </w:num>
  <w:num w:numId="13" w16cid:durableId="1455051565">
    <w:abstractNumId w:val="16"/>
  </w:num>
  <w:num w:numId="14" w16cid:durableId="952515343">
    <w:abstractNumId w:val="18"/>
  </w:num>
  <w:num w:numId="15" w16cid:durableId="191504981">
    <w:abstractNumId w:val="10"/>
  </w:num>
  <w:num w:numId="16" w16cid:durableId="1203596730">
    <w:abstractNumId w:val="13"/>
  </w:num>
  <w:num w:numId="17" w16cid:durableId="1097411381">
    <w:abstractNumId w:val="14"/>
  </w:num>
  <w:num w:numId="18" w16cid:durableId="1076434049">
    <w:abstractNumId w:val="15"/>
  </w:num>
  <w:num w:numId="19" w16cid:durableId="665328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E4"/>
    <w:rsid w:val="00036450"/>
    <w:rsid w:val="000761C1"/>
    <w:rsid w:val="000808C9"/>
    <w:rsid w:val="00094499"/>
    <w:rsid w:val="000B79F4"/>
    <w:rsid w:val="000C45FF"/>
    <w:rsid w:val="000C5C1F"/>
    <w:rsid w:val="000E3FD1"/>
    <w:rsid w:val="00101F77"/>
    <w:rsid w:val="00103BBE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64636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C63E4"/>
    <w:rsid w:val="004D2EE4"/>
    <w:rsid w:val="004D3011"/>
    <w:rsid w:val="005262AC"/>
    <w:rsid w:val="0056155F"/>
    <w:rsid w:val="005E39D5"/>
    <w:rsid w:val="00600670"/>
    <w:rsid w:val="00602722"/>
    <w:rsid w:val="0062123A"/>
    <w:rsid w:val="00646E75"/>
    <w:rsid w:val="006771D0"/>
    <w:rsid w:val="00715FCB"/>
    <w:rsid w:val="00743101"/>
    <w:rsid w:val="007775E1"/>
    <w:rsid w:val="007867A0"/>
    <w:rsid w:val="007927F5"/>
    <w:rsid w:val="00792EAB"/>
    <w:rsid w:val="007F01C7"/>
    <w:rsid w:val="00802CA0"/>
    <w:rsid w:val="008F2702"/>
    <w:rsid w:val="008F3B10"/>
    <w:rsid w:val="009260CD"/>
    <w:rsid w:val="00952C25"/>
    <w:rsid w:val="00966362"/>
    <w:rsid w:val="009F1006"/>
    <w:rsid w:val="00A2118D"/>
    <w:rsid w:val="00AD76E2"/>
    <w:rsid w:val="00B20152"/>
    <w:rsid w:val="00B359E4"/>
    <w:rsid w:val="00B57D98"/>
    <w:rsid w:val="00B70850"/>
    <w:rsid w:val="00B77C5C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94716"/>
    <w:rsid w:val="00DA1F4D"/>
    <w:rsid w:val="00DC0B12"/>
    <w:rsid w:val="00DD172A"/>
    <w:rsid w:val="00E06E4D"/>
    <w:rsid w:val="00E25A26"/>
    <w:rsid w:val="00E4381A"/>
    <w:rsid w:val="00E55D74"/>
    <w:rsid w:val="00F17D8E"/>
    <w:rsid w:val="00F60274"/>
    <w:rsid w:val="00F733FC"/>
    <w:rsid w:val="00F77FB9"/>
    <w:rsid w:val="00F8321F"/>
    <w:rsid w:val="00FB068F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E122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i_a4j7wd4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667BAEB5C04942BDE9F62CCECE13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D7A3DC-76FA-4880-B562-BCC9DB50593E}"/>
      </w:docPartPr>
      <w:docPartBody>
        <w:p w:rsidR="00201B67" w:rsidRDefault="00627492">
          <w:pPr>
            <w:pStyle w:val="64667BAEB5C04942BDE9F62CCECE1335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7FA06FF5D6C9499C9B8F3FA7DA2740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186E61-1DD9-4CB7-9466-9E739EACED0B}"/>
      </w:docPartPr>
      <w:docPartBody>
        <w:p w:rsidR="00201B67" w:rsidRDefault="00627492">
          <w:pPr>
            <w:pStyle w:val="7FA06FF5D6C9499C9B8F3FA7DA27408B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0DC5B0E443A7407A83A2E19F6103E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4B176D-D08E-4268-B7C8-36F67ACF5DE8}"/>
      </w:docPartPr>
      <w:docPartBody>
        <w:p w:rsidR="00201B67" w:rsidRDefault="00627492">
          <w:pPr>
            <w:pStyle w:val="0DC5B0E443A7407A83A2E19F6103EB04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88E12564DA39451A9B6E7AEA690369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B06889-B297-4E44-B47C-DF8F5046E97D}"/>
      </w:docPartPr>
      <w:docPartBody>
        <w:p w:rsidR="00201B67" w:rsidRDefault="00627492">
          <w:pPr>
            <w:pStyle w:val="88E12564DA39451A9B6E7AEA690369BC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F198D90222A4459E86671EC6A3808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3D136B-1AE7-4AC0-9E78-B58DF5D96093}"/>
      </w:docPartPr>
      <w:docPartBody>
        <w:p w:rsidR="00201B67" w:rsidRDefault="00627492">
          <w:pPr>
            <w:pStyle w:val="F198D90222A4459E86671EC6A380876E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BCF56DE5069547D29BF1FC6F7CEC08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8259E-81F7-4CC5-AD81-A51F08793835}"/>
      </w:docPartPr>
      <w:docPartBody>
        <w:p w:rsidR="00201B67" w:rsidRDefault="00627492">
          <w:pPr>
            <w:pStyle w:val="BCF56DE5069547D29BF1FC6F7CEC08A2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B6035838D1864EF4B781131C918414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1C85B-4798-4B42-B46B-A66D807098C7}"/>
      </w:docPartPr>
      <w:docPartBody>
        <w:p w:rsidR="00000000" w:rsidRDefault="00201B67" w:rsidP="00201B67">
          <w:pPr>
            <w:pStyle w:val="B6035838D1864EF4B781131C918414D4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92"/>
    <w:rsid w:val="00201B67"/>
    <w:rsid w:val="00211998"/>
    <w:rsid w:val="006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201B6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B51463E96D407A871850730C46487C">
    <w:name w:val="FDB51463E96D407A871850730C46487C"/>
  </w:style>
  <w:style w:type="paragraph" w:customStyle="1" w:styleId="E1544987AED140A3A46B09FB7D74E4C0">
    <w:name w:val="E1544987AED140A3A46B09FB7D74E4C0"/>
  </w:style>
  <w:style w:type="paragraph" w:customStyle="1" w:styleId="64667BAEB5C04942BDE9F62CCECE1335">
    <w:name w:val="64667BAEB5C04942BDE9F62CCECE1335"/>
  </w:style>
  <w:style w:type="paragraph" w:customStyle="1" w:styleId="B6035838D1864EF4B781131C918414D4">
    <w:name w:val="B6035838D1864EF4B781131C918414D4"/>
    <w:rsid w:val="00201B67"/>
  </w:style>
  <w:style w:type="paragraph" w:customStyle="1" w:styleId="7FA06FF5D6C9499C9B8F3FA7DA27408B">
    <w:name w:val="7FA06FF5D6C9499C9B8F3FA7DA27408B"/>
  </w:style>
  <w:style w:type="paragraph" w:customStyle="1" w:styleId="0DC5B0E443A7407A83A2E19F6103EB04">
    <w:name w:val="0DC5B0E443A7407A83A2E19F6103EB04"/>
  </w:style>
  <w:style w:type="paragraph" w:customStyle="1" w:styleId="88E12564DA39451A9B6E7AEA690369BC">
    <w:name w:val="88E12564DA39451A9B6E7AEA690369BC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F198D90222A4459E86671EC6A380876E">
    <w:name w:val="F198D90222A4459E86671EC6A380876E"/>
  </w:style>
  <w:style w:type="paragraph" w:customStyle="1" w:styleId="BCF56DE5069547D29BF1FC6F7CEC08A2">
    <w:name w:val="BCF56DE5069547D29BF1FC6F7CEC08A2"/>
  </w:style>
  <w:style w:type="paragraph" w:customStyle="1" w:styleId="882F5B8961C24505967FD10904733D67">
    <w:name w:val="882F5B8961C24505967FD10904733D67"/>
  </w:style>
  <w:style w:type="paragraph" w:customStyle="1" w:styleId="E5E71BC2F67543F182D4C347D1732E64">
    <w:name w:val="E5E71BC2F67543F182D4C347D1732E64"/>
  </w:style>
  <w:style w:type="paragraph" w:customStyle="1" w:styleId="7E378C0975304402BFAB37CD8D790CA8">
    <w:name w:val="7E378C0975304402BFAB37CD8D790CA8"/>
  </w:style>
  <w:style w:type="paragraph" w:customStyle="1" w:styleId="280E01E007D543389E5C02440EFE455A">
    <w:name w:val="280E01E007D543389E5C02440EFE455A"/>
  </w:style>
  <w:style w:type="paragraph" w:customStyle="1" w:styleId="C986E67C0C26416B992E88DAC9077D66">
    <w:name w:val="C986E67C0C26416B992E88DAC9077D66"/>
  </w:style>
  <w:style w:type="paragraph" w:customStyle="1" w:styleId="8B56AB3F7661438DBE3F652DAA90715F">
    <w:name w:val="8B56AB3F7661438DBE3F652DAA90715F"/>
  </w:style>
  <w:style w:type="paragraph" w:customStyle="1" w:styleId="60755BC5A9944310BDA8BEF09AC79768">
    <w:name w:val="60755BC5A9944310BDA8BEF09AC79768"/>
  </w:style>
  <w:style w:type="paragraph" w:customStyle="1" w:styleId="646BFAA7646A412F809E9FF0261698BC">
    <w:name w:val="646BFAA7646A412F809E9FF0261698BC"/>
  </w:style>
  <w:style w:type="paragraph" w:customStyle="1" w:styleId="1580CA369A6B442E94BAC04719D305EA">
    <w:name w:val="1580CA369A6B442E94BAC04719D305EA"/>
  </w:style>
  <w:style w:type="paragraph" w:customStyle="1" w:styleId="6A2E571E7B754860B882A1FB52338CBE">
    <w:name w:val="6A2E571E7B754860B882A1FB52338CBE"/>
  </w:style>
  <w:style w:type="paragraph" w:customStyle="1" w:styleId="28142AEDF89D4171AD393065D07E1E75">
    <w:name w:val="28142AEDF89D4171AD393065D07E1E75"/>
  </w:style>
  <w:style w:type="paragraph" w:customStyle="1" w:styleId="97B28267DC0A473BAD3922D7CB52D433">
    <w:name w:val="97B28267DC0A473BAD3922D7CB52D433"/>
  </w:style>
  <w:style w:type="paragraph" w:customStyle="1" w:styleId="1EB54F90834F48A4863EACD02F60E474">
    <w:name w:val="1EB54F90834F48A4863EACD02F60E474"/>
  </w:style>
  <w:style w:type="paragraph" w:customStyle="1" w:styleId="A478271335FD45A19CBC6A55913B55D1">
    <w:name w:val="A478271335FD45A19CBC6A55913B55D1"/>
  </w:style>
  <w:style w:type="paragraph" w:customStyle="1" w:styleId="564C36F78D16474495BD128D6D2D7C99">
    <w:name w:val="564C36F78D16474495BD128D6D2D7C99"/>
  </w:style>
  <w:style w:type="paragraph" w:customStyle="1" w:styleId="93B9AE657EB04383B27BA5ECE1CA68DC">
    <w:name w:val="93B9AE657EB04383B27BA5ECE1CA68DC"/>
  </w:style>
  <w:style w:type="character" w:customStyle="1" w:styleId="Titre2Car">
    <w:name w:val="Titre 2 Car"/>
    <w:basedOn w:val="Policepardfaut"/>
    <w:link w:val="Titre2"/>
    <w:uiPriority w:val="9"/>
    <w:rsid w:val="00201B67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07633D60BC714BD98D123762FB3B06B5">
    <w:name w:val="07633D60BC714BD98D123762FB3B06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91A1520-9965-46B7-9049-0FFBB9C26B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</Template>
  <TotalTime>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2022-08-03T22:06:00Z</dcterms:created>
  <dcterms:modified xsi:type="dcterms:W3CDTF">2022-08-04T00:44:00Z</dcterms:modified>
</cp:coreProperties>
</file>